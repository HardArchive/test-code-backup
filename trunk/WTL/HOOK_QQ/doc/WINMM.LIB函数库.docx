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>
  <w:body>
    <w:p>
      <w:pPr>
        <w:pStyle w:val="1"/>
        <w:keepNext/>
        <w:keepLines/>
        <w:pageBreakBefore w:val="0"/>
        <w:widowControl w:val="0"/>
        <w:suppressLineNumbers w:val="0"/>
        <w:suppressAutoHyphens w:val="0"/>
        <w:spacing w:before="340" w:line="578" w:lineRule="auto"/>
        <w:outlineLvl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winmm - winmm.dll</w:t>
      </w:r>
    </w:p>
    <w:p>
      <w:pPr>
        <w:pStyle w:val="2"/>
        <w:keepNext/>
        <w:keepLines/>
        <w:pageBreakBefore w:val="0"/>
        <w:widowControl w:val="0"/>
        <w:suppressLineNumbers w:val="0"/>
        <w:suppressAutoHyphens w:val="0"/>
        <w:spacing w:before="340" w:line="578" w:lineRule="auto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DLL文件信息: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DLL 文件： winmm 或者 winmm.dll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DLL 名称： Windows Multimedia API</w:t>
      </w:r>
    </w:p>
    <w:p>
      <w:pPr>
        <w:pStyle w:val="2"/>
        <w:widowControl/>
        <w:adjustRightInd w:val="0"/>
        <w:snapToGrid w:val="0"/>
        <w:spacing w:beforeLines="50" w:before="156" w:line="160" w:lineRule="atLeast"/>
        <w:outlineLvl w:val="1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描述：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winmm.dll是Windows多媒体相关应用程序接口，用于低档的音频和游戏手柄。</w:t>
      </w:r>
    </w:p>
    <w:p>
      <w:pPr>
        <w:pStyle w:val="2"/>
        <w:widowControl/>
        <w:adjustRightInd w:val="0"/>
        <w:snapToGrid w:val="0"/>
        <w:spacing w:beforeLines="50" w:before="156" w:line="160" w:lineRule="atLeast"/>
        <w:outlineLvl w:val="1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函数汇总：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auxGetDevCaps 查询指定的辅助输出设备以确定其性能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auxGetNumDevs 检取系统中存在的辅助输出设备的数量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auxGetVolume 返回指定的辅助输出设备的当前卷设备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auxOutMessage 向指定的辅助输出设备发送一条消息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auxSetVolume 在指定的辅助输出设备中设置卷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CloseDirver 关闭指定的可安装驱动器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DefDriverProc 为任何不由可安装驱动器处理的消息提供的缺省处理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Drivercallback 调用一个回调函数，发送一条消息给窗口或将一个线程的阻塞解除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DrvGetModuleHandle 返回包含指定可安装驱动器模块的实例句柄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DrvsendMessage 把指定的消息发送给可安装驱动器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GetDriverModuleHandle 返回包含指定可安装驱动器模块的实例句柄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joyGetDevCaps 查询指定的游戏杆设备以确定其性能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joyGetNumDevs 返回系统支持的游戏杆设备的数量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joyGetPos 查询指定的游戏杆设备的位置和活动性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joyGetPosEx 查询一个游戏杆设备的位置和它的按扭状态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joyGetThreshold 查询指定的游戏杆设备的当前移动阈值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joyReleaseCapture 释放由JoySetCapture函数设置的在指定游戏杆设备上的捕获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joySetCapture 发送一个游戏杆消息到指定的窗口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joySetThreshold 设置指定的游戏杆设备的移动阈值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mciGetCreatorTask 为指定的MCI设备检取其创建的任务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mciGetDeviceID 返回和打开设备名相匹配的设备标识符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mciGetErrorString 检取描述指定媒介控制接口错误代码的字符串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mciGetYieldProc 返回和媒介控制接口的WAIT标志相关的回调函数的地址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mciSendCommand 向指定的媒介控制接口设备发送一条命令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mciSendString 向指定的媒介控制接口设备发送一个字符串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mciSetYieldProc 设置一个过程地址，在MCI设备因指定了WAIT标志而等待一个命令完成时，该过程被周期性调用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midiConnect 将指定的MIDI输入设备连接到输出设备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midiDisconnect 断开MIDI输入设备和输出设备的连接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midiInAddBuffer 向指定的音乐仪器数字接口的输入设备增加一个缓冲区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midiInClose 关闭指定的音乐仪器数字接口的输入设备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midiInGetDveCaps 查询指定的音乐仪器数字接口的输入设备，以确定其性能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midiInGetErrorText 检取有关音乐仪器数字接口的输入设备指定错误的文本说明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midiInGetID 获得一个音乐一起数字接口的输入设备的标识符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midiInGetNumDevs 检取系统中音乐仪器数字接口的输入设备的数量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midiInMessage 向指定的音乐仪器数字接口的输入设备驱动器发送一条消息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midiInOpen 打开指定的音乐仪器数字接口的输入设备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midiInPrepareHeader 为音乐仪器数字接口的输入设备准备一个缓冲区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midiInReset 在给定的MIDI输入设备上输入，并将所有挂起的输入缓冲区标记为已执行的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midiInStart 启动在指定的音乐仪器数字接口的输入设备上的输入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midiInStop 停止在给定的音乐仪器数字接口的输入设备上的输入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midiInUnprepareHeader 消除由midiInPrepareHeader函数完成的准备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midiOutCacheDrumPatches 请求内部的一个MIDI合成设备预装指定的基于键的击打音色集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midiOutCachePatches 请求内部的音乐仪器数字接口的合成设备预装指定的音色集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midiOutClose 关闭指定的音乐仪器数字接口的输出设备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midiOutGetDevCaps 查询指定的音乐仪器数字接口的输出设备，以确定其性能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midiOutGetErrorText 检取有关MIDI输出设备指定采取的文本说明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midiOutGetID 检取指定的MIDI输出设备的标识符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midiOutGetNumDevs 检取系统中存在的MIDI输出设备的数量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midiOutGetVolume 返回一个MIDI输出设备的当前卷设置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midiOutLongMsg 向指定的MIDI输出设备发送一条系统专用的MIDI消息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midiOutMessage 向一MIDI输出设备驱动器发送一条消息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midiOutOpen 打开指定的MIDI输出设备进行回放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midiOutPrepareHeader 为MIDI输出设备准备一个缓冲区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midiOutReset 为指定的MIDI输出设备关闭所有MIDI通道上的所有标志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midiOutSetVolume 设置一个MIDI输出设备的卷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midiOutShortMsg 向指定的MIDI输出设备发送一条短MIDI消息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midiOutUnprepareHeader 清除由midiOutPrepareHeader函数完成的准备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midiStreamClose 关闭一个打开的MIDI流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midiStreamOpen 为输出，打开一个MIDI流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midiStreamOut 在MIDI输出设备上播放或排队一个MIDI数据流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midiStreamPause 暂停一个MIDI流的播放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midiStreamPosition 在一个MIDI流中检取当前位置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midiStreamProperty 设置或检取与MIDI输出设备相关MIDI数据流的特性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midiStreamRestart 重新启动一个暂停的MIDI流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midiStreamStop 关掉指定MIDI输出设备的所有MIDI通道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mixerClose 关闭指定的混频器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mixerGetControlDetails 检取和一个声频指线路相关的单一控件的细节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mixerGetDevCaps 查询指定的混频器以确定其性能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mixerGetID 获取指定混频器的标识符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mixerGetLineContrils 检取和一个声频线路相关的一个或多个控件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mixerGetLineInfo 检取混频器有关特有线路的信息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mixerGetNumDevs 返回系统中存在的混频器的数量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mixerMessage 把一个定制混频器驱动器消息直接发送给混频器驱动器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mixerOpen 打开指定的混频器，在应用程序关闭该句柄前保证该设备不被移走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mixerSetControlDetails 设置和一个声频指线路相关的单一控件的细节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mmioAsvance 填充一个文件的IO缓冲区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mmioAscend 取出一个RIFF文件块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mmioClose 关闭有mmioOpen打开的文件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mmioCreateChunk 创建由mmioOpen函数打开的RIFF文件中的一个块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mmioDescend 进入由mmioOpen函数打开的RIFF文件的块中，并查找一个块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mmioFlush 把文件缓冲区的数据写入磁盘中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mmioGetInfo 检取有关由mmioOpen函数创建的RIFF文件的信息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mmioInstallIOProcA 装入或删除一个自定义的IO过程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mmioOpen 为输入输出打开一个文件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mmioRead 从由mmioOpen函数打开的文件中读取指定字节数的数据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mmioRename 重新命名指定的文件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mmioSeek 改变由mmioOpen函数打开的文件中的当前指针位置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mmioSendMessage 向与指定文件相联系的IO过程发送一条消息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mmioSetBuffer 允许或禁止文件缓冲区的IO，或改变这个缓冲区，或改变这个缓冲区的大小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mmioSetInfo 更新从被打开文件中检取的信息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mmioStringToFOURCC 把一个以NULL结束的字符串转换成一个4字符代码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mmioWrite 向由mmioOpen函数打开的文件中写入指定字节数的数据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mmsystemGetVersion 返回多媒体扩展系统软件的当前版本号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OpenDriver 打开一个可安装驱动器实例，并用缺省设置或指定值初始化该实例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PlaySound 播放一个波形声音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SendDriveMessage 向指定的可安装驱动器发送一条消息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SndPlaySound 播放一个由文件名或由登记的[sound]段的入口指定的波形声音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timeBeginPeriod 设置应用程序或驱动程序使用的最小定时器分辨率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timeEndPeriod 清除应用程序或驱动程序使用的最小定时器分辨率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timeGetDevCaps 查询定时器设备以确定其性能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timeGetSystemTime 检取从WINDOWS开始已逝去的毫秒数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timeGetTime 检取从WINDOWS开始已逝去的毫秒数，此函数比上一条函数开销小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timeKillEvent 毁掉指定的定时器回调事件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timeSetEvent 设置一个定时器回调事件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waveInAddBuffer 向波形输入设备添加一个输入缓冲区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WaveInClose 关闭指定的波形输入设置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waveInGetDevCaps 查询指定的波形输入设备以确定其性能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waveInGetErrorText 检取由指定的错误代码标识的文本说明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waveInGetID 获取指定的波形输入设备的标识符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waveInGetNumDevs 返回系统中存在的波形输入设备的数量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waveInGetPosition 检取指定波形输入设备的当前位置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waveInMessage 发送一条消息给波形输入设备的驱动器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waveInOpen 为录音而打开一个波形输入设备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waveInPrepareHeader 为波形输入准备一个输入缓冲区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waveInReset 停止给定的波形输入设备的输入，且将当前位置清零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waveInStart 启动在指定的波形输入设备的输入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waveInStop 停止在指定的波形输入设备上的输入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waveInUnprepareHeader 清除由waveInPrepareHeader函数实现的准备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waveOutBreakLoop 中断给定的波形输出设备上一个循环，并允许播放驱动器列表中的下一个块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waveOutClose 关闭指定的波形输出设备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waveOutGetDevCaps 查询一个指定的波形输出设备以确定其性能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waveOutGetErrorText 检取由指定的错误代码标识的文本说明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waveOutGetID 检取指定的波形输出设备的标识符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waveOutGetNumDevs 检取系统中存在的波形输出设备的数量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waveOutGetPitch 查询一个波形输出设备的当前音调设置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waveOutGetPlaybackRate 查询一个波形输出设备当前播放的速度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waveOutGetPosition 检取指定波形输出设备的当前播放位置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waveOutGetVolume 查询指定波形输出设备的当前音量设置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waveOutMessage 发送一条消息给一个波形输出设备的驱动器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waveOutOpen 为播放打开一个波形输出设备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waveOutPause 暂停指定波形输出设备上的播放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waveOutPrepareHeader 为播放准备一个波形缓冲区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waveOutRestart 重新启动一个被暂停的波形输出设备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waveOutSetPitch 设置一个波形输出设备的音调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waveOutSetPlaybackRate 设置指定波形输出设备的速度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waveOutSetVolume 设置指定的波形输出设备的音量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waveOutUnprepareHeader 清除由waveOutPrepareHeader函数实现的准备</w:t>
      </w:r>
    </w:p>
    <w:p>
      <w:pPr>
        <w:widowControl/>
        <w:adjustRightInd w:val="0"/>
        <w:snapToGrid w:val="0"/>
        <w:spacing w:beforeLines="50" w:before="156" w:line="160" w:lineRule="atLeas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　　waveOutWrite 向指定的波形输出设备发送一个数据块</w:t>
      </w:r>
    </w:p>
    <w:p>
      <w:pPr>
        <w:pStyle w:val="2"/>
        <w:widowControl/>
        <w:adjustRightInd w:val="0"/>
        <w:snapToGrid w:val="0"/>
        <w:spacing w:beforeLines="50" w:before="156" w:line="160" w:lineRule="atLeast"/>
        <w:outlineLvl w:val="1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属于： Windows Multimedia</w:t>
      </w:r>
    </w:p>
    <w:p>
      <w:pPr>
        <w:pStyle w:val="2"/>
        <w:adjustRightInd w:val="0"/>
        <w:snapToGrid w:val="0"/>
        <w:spacing w:beforeLines="50" w:before="156" w:line="160" w:lineRule="atLeast"/>
        <w:outlineLvl w:val="1"/>
        <w:rPr>
          <w:rFonts w:hint="eastAsia"/>
          <w:color w:val="00000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系统 DLL文件： 是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Calibri">
    <w:altName w:val="Lucida Sans Unicode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outline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Normal (Web)"/>
    <w:basedOn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</TotalTime>
  <Application>Yozo_Office</Application>
  <Pages>5</Pages>
  <Words>2608</Words>
  <Characters>4798</Characters>
  <Lines>158</Lines>
  <Paragraphs>147</Paragraphs>
  <CharactersWithSpaces>5232</CharactersWithSpaces>
  <Company>微软用户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Skyfree</dc:creator>
  <cp:lastModifiedBy>Steel</cp:lastModifiedBy>
  <cp:revision>2</cp:revision>
  <dcterms:created xsi:type="dcterms:W3CDTF">2010-11-23T13:47:00Z</dcterms:created>
</cp:coreProperties>
</file>